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39680" w14:textId="77777777" w:rsidR="00D74AE0" w:rsidRDefault="00000000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Ceas digital – Proiect Arduino</w:t>
      </w:r>
    </w:p>
    <w:p w14:paraId="7631A009" w14:textId="77777777" w:rsidR="00D74AE0" w:rsidRDefault="00D74AE0">
      <w:pPr>
        <w:jc w:val="center"/>
        <w:rPr>
          <w:b/>
          <w:bCs/>
          <w:sz w:val="40"/>
          <w:szCs w:val="40"/>
          <w:lang w:val="en-GB"/>
        </w:rPr>
      </w:pPr>
    </w:p>
    <w:p w14:paraId="68D57D11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Introducere</w:t>
      </w:r>
    </w:p>
    <w:p w14:paraId="612BE27F" w14:textId="77777777" w:rsidR="00D74AE0" w:rsidRDefault="00000000">
      <w:r>
        <w:rPr>
          <w:sz w:val="28"/>
          <w:szCs w:val="28"/>
        </w:rPr>
        <w:t xml:space="preserve">Acest proiect reprezintă un ceas digital realizat cu ajutorul unui </w:t>
      </w:r>
      <w:r>
        <w:rPr>
          <w:b/>
          <w:bCs/>
          <w:sz w:val="28"/>
          <w:szCs w:val="28"/>
        </w:rPr>
        <w:t>Arduino Uno</w:t>
      </w:r>
      <w:r>
        <w:rPr>
          <w:sz w:val="28"/>
          <w:szCs w:val="28"/>
        </w:rPr>
        <w:t xml:space="preserve">, care afișează ora, data, temperatura și umiditatea pe un ecran </w:t>
      </w:r>
      <w:r>
        <w:rPr>
          <w:b/>
          <w:bCs/>
          <w:sz w:val="28"/>
          <w:szCs w:val="28"/>
        </w:rPr>
        <w:t>TFT ST7735</w:t>
      </w:r>
      <w:r>
        <w:rPr>
          <w:sz w:val="28"/>
          <w:szCs w:val="28"/>
        </w:rPr>
        <w:t xml:space="preserve">. Sistemul include un </w:t>
      </w:r>
      <w:r>
        <w:rPr>
          <w:b/>
          <w:bCs/>
          <w:sz w:val="28"/>
          <w:szCs w:val="28"/>
        </w:rPr>
        <w:t>RTC DS1302</w:t>
      </w:r>
      <w:r>
        <w:rPr>
          <w:sz w:val="28"/>
          <w:szCs w:val="28"/>
        </w:rPr>
        <w:t xml:space="preserve"> pentru menținerea timpului, un </w:t>
      </w:r>
      <w:r>
        <w:rPr>
          <w:b/>
          <w:bCs/>
          <w:sz w:val="28"/>
          <w:szCs w:val="28"/>
        </w:rPr>
        <w:t>buzzer</w:t>
      </w:r>
      <w:r>
        <w:rPr>
          <w:sz w:val="28"/>
          <w:szCs w:val="28"/>
        </w:rPr>
        <w:t xml:space="preserve"> pentru alarmă și un </w:t>
      </w:r>
      <w:r>
        <w:rPr>
          <w:b/>
          <w:bCs/>
          <w:sz w:val="28"/>
          <w:szCs w:val="28"/>
        </w:rPr>
        <w:t>DHT11</w:t>
      </w:r>
      <w:r>
        <w:rPr>
          <w:sz w:val="28"/>
          <w:szCs w:val="28"/>
        </w:rPr>
        <w:t xml:space="preserve"> pentru măsurarea temperaturii și umidității.</w:t>
      </w:r>
    </w:p>
    <w:p w14:paraId="6B9CFC7F" w14:textId="77777777" w:rsidR="00D74AE0" w:rsidRDefault="00000000">
      <w:pPr>
        <w:rPr>
          <w:sz w:val="28"/>
          <w:szCs w:val="28"/>
        </w:rPr>
      </w:pPr>
      <w:r>
        <w:rPr>
          <w:sz w:val="28"/>
          <w:szCs w:val="28"/>
        </w:rPr>
        <w:t>Proiectul permite utilizatorului să:</w:t>
      </w:r>
    </w:p>
    <w:p w14:paraId="008F9697" w14:textId="77777777" w:rsidR="00D74AE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Seteze ora, data și alarma cu ajutorul a trei butoane fizice.</w:t>
      </w:r>
    </w:p>
    <w:p w14:paraId="1F90DB7A" w14:textId="77777777" w:rsidR="00D74AE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Schimbe formatul orei (12h AM/PM sau 24h).</w:t>
      </w:r>
    </w:p>
    <w:p w14:paraId="134088C7" w14:textId="77777777" w:rsidR="00D74AE0" w:rsidRDefault="00000000">
      <w:pPr>
        <w:numPr>
          <w:ilvl w:val="0"/>
          <w:numId w:val="1"/>
        </w:numPr>
      </w:pPr>
      <w:r>
        <w:rPr>
          <w:sz w:val="28"/>
          <w:szCs w:val="28"/>
        </w:rPr>
        <w:t xml:space="preserve">Păstreze ora corectă chiar și după oprirea sistemului, datorită </w:t>
      </w:r>
      <w:r>
        <w:rPr>
          <w:b/>
          <w:bCs/>
          <w:sz w:val="28"/>
          <w:szCs w:val="28"/>
        </w:rPr>
        <w:t>RTC-ului</w:t>
      </w:r>
      <w:r>
        <w:rPr>
          <w:sz w:val="28"/>
          <w:szCs w:val="28"/>
        </w:rPr>
        <w:t>.</w:t>
      </w:r>
    </w:p>
    <w:p w14:paraId="2DCBF4C7" w14:textId="77777777" w:rsidR="00D74AE0" w:rsidRDefault="00000000">
      <w:pPr>
        <w:numPr>
          <w:ilvl w:val="0"/>
          <w:numId w:val="1"/>
        </w:numPr>
      </w:pPr>
      <w:r>
        <w:rPr>
          <w:sz w:val="28"/>
          <w:szCs w:val="28"/>
        </w:rPr>
        <w:t xml:space="preserve">Afișeze temperatura și umiditatea preluate de la senzorul </w:t>
      </w:r>
      <w:r>
        <w:rPr>
          <w:b/>
          <w:bCs/>
          <w:sz w:val="28"/>
          <w:szCs w:val="28"/>
        </w:rPr>
        <w:t>DHT11</w:t>
      </w:r>
      <w:r>
        <w:rPr>
          <w:sz w:val="28"/>
          <w:szCs w:val="28"/>
        </w:rPr>
        <w:t>.</w:t>
      </w:r>
    </w:p>
    <w:p w14:paraId="047A3426" w14:textId="77777777" w:rsidR="00D74AE0" w:rsidRDefault="00000000">
      <w:pPr>
        <w:numPr>
          <w:ilvl w:val="0"/>
          <w:numId w:val="1"/>
        </w:numPr>
      </w:pPr>
      <w:r>
        <w:rPr>
          <w:sz w:val="28"/>
          <w:szCs w:val="28"/>
        </w:rPr>
        <w:t xml:space="preserve">Utilizeze o </w:t>
      </w:r>
      <w:r>
        <w:rPr>
          <w:b/>
          <w:bCs/>
          <w:sz w:val="28"/>
          <w:szCs w:val="28"/>
        </w:rPr>
        <w:t>telecomandă IR</w:t>
      </w:r>
      <w:r>
        <w:rPr>
          <w:sz w:val="28"/>
          <w:szCs w:val="28"/>
        </w:rPr>
        <w:t xml:space="preserve"> pentru schimbarea setărilor.</w:t>
      </w:r>
    </w:p>
    <w:p w14:paraId="5F2F5A53" w14:textId="77777777" w:rsidR="00D74AE0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Actualizeze automat ziua săptămânii pe baza datei setate.</w:t>
      </w:r>
    </w:p>
    <w:p w14:paraId="36A91368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Componente Utilizate</w:t>
      </w:r>
    </w:p>
    <w:p w14:paraId="0F5A587F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Arduino Uno</w:t>
      </w:r>
      <w:r>
        <w:rPr>
          <w:sz w:val="28"/>
          <w:szCs w:val="28"/>
        </w:rPr>
        <w:t xml:space="preserve"> - microcontroller principal</w:t>
      </w:r>
    </w:p>
    <w:p w14:paraId="1801C034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RTC DS1302</w:t>
      </w:r>
      <w:r>
        <w:rPr>
          <w:sz w:val="28"/>
          <w:szCs w:val="28"/>
        </w:rPr>
        <w:t xml:space="preserve"> - modul pentru menținerea orei și datei</w:t>
      </w:r>
    </w:p>
    <w:p w14:paraId="163749FC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Baterie</w:t>
      </w:r>
      <w:r>
        <w:rPr>
          <w:sz w:val="28"/>
          <w:szCs w:val="28"/>
        </w:rPr>
        <w:t xml:space="preserve"> - pentru alimentarea RTC-ului</w:t>
      </w:r>
    </w:p>
    <w:p w14:paraId="621DF9C6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Ecran TFT ST7735</w:t>
      </w:r>
      <w:r>
        <w:rPr>
          <w:sz w:val="28"/>
          <w:szCs w:val="28"/>
        </w:rPr>
        <w:t xml:space="preserve"> - afișarea informațiilor</w:t>
      </w:r>
    </w:p>
    <w:p w14:paraId="330407BB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Buzzer</w:t>
      </w:r>
      <w:r>
        <w:rPr>
          <w:sz w:val="28"/>
          <w:szCs w:val="28"/>
        </w:rPr>
        <w:t xml:space="preserve"> - semnalizare alarmă</w:t>
      </w:r>
    </w:p>
    <w:p w14:paraId="3CA972DE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DHT11</w:t>
      </w:r>
      <w:r>
        <w:rPr>
          <w:sz w:val="28"/>
          <w:szCs w:val="28"/>
        </w:rPr>
        <w:t xml:space="preserve"> - senzor temperatură și umiditate</w:t>
      </w:r>
    </w:p>
    <w:p w14:paraId="4BA871A2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Senzor IR</w:t>
      </w:r>
      <w:r>
        <w:rPr>
          <w:sz w:val="28"/>
          <w:szCs w:val="28"/>
        </w:rPr>
        <w:t xml:space="preserve"> - recepționează semnalele de la telecomandă</w:t>
      </w:r>
    </w:p>
    <w:p w14:paraId="181C3C87" w14:textId="77777777" w:rsidR="00D74AE0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Telecomandă IR</w:t>
      </w:r>
      <w:r>
        <w:rPr>
          <w:sz w:val="28"/>
          <w:szCs w:val="28"/>
        </w:rPr>
        <w:t xml:space="preserve"> - schimbarea setărilor de la distanță</w:t>
      </w:r>
    </w:p>
    <w:p w14:paraId="0E4AD75F" w14:textId="77777777" w:rsidR="00D74AE0" w:rsidRPr="00C11CB1" w:rsidRDefault="00000000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3 butoane</w:t>
      </w:r>
      <w:r>
        <w:rPr>
          <w:sz w:val="28"/>
          <w:szCs w:val="28"/>
        </w:rPr>
        <w:t xml:space="preserve"> - interfață fizică pentru setări</w:t>
      </w:r>
    </w:p>
    <w:p w14:paraId="1BA6DA99" w14:textId="4AF6850A" w:rsidR="00C11CB1" w:rsidRDefault="00C11CB1" w:rsidP="00C11CB1">
      <w:pPr>
        <w:ind w:left="720"/>
        <w:jc w:val="center"/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7E14D2" wp14:editId="5320B7BA">
            <wp:extent cx="4580467" cy="3787577"/>
            <wp:effectExtent l="0" t="0" r="0" b="3810"/>
            <wp:docPr id="187680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61" cy="37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0032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Funcționalități</w:t>
      </w:r>
    </w:p>
    <w:p w14:paraId="54557034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Afișarea orei și datei</w:t>
      </w:r>
    </w:p>
    <w:p w14:paraId="6CBE6643" w14:textId="77777777" w:rsidR="00D74AE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Ora și data sunt afișate permanent pe ecran.</w:t>
      </w:r>
    </w:p>
    <w:p w14:paraId="5F65FD57" w14:textId="77777777" w:rsidR="00D74AE0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Format selectabil 12h (AM/PM) sau 24h.</w:t>
      </w:r>
    </w:p>
    <w:p w14:paraId="64A5AD6F" w14:textId="28631F7E" w:rsidR="00C11CB1" w:rsidRDefault="00C11CB1" w:rsidP="00C11CB1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36A985" wp14:editId="71E0AB83">
            <wp:extent cx="2474539" cy="5359070"/>
            <wp:effectExtent l="5397" t="0" r="7938" b="7937"/>
            <wp:docPr id="2032610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96515" cy="540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ED1C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 Setarea orei și datei</w:t>
      </w:r>
    </w:p>
    <w:p w14:paraId="45F94AB3" w14:textId="77777777" w:rsidR="00D74AE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Utilizatorul poate schimba ora, minutul, ziua, luna și anul.</w:t>
      </w:r>
    </w:p>
    <w:p w14:paraId="07B394B7" w14:textId="77777777" w:rsidR="00D74AE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Sistemul ia automat în considerare anii bisecți și numărul corect de zile din fiecare lună.</w:t>
      </w:r>
    </w:p>
    <w:p w14:paraId="0F5CE23C" w14:textId="77777777" w:rsidR="00D74AE0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Ziua săptămânii este calculată automat folosind algoritmul Zeller.</w:t>
      </w:r>
    </w:p>
    <w:p w14:paraId="795FE2A6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3.3. Alarmă</w:t>
      </w:r>
    </w:p>
    <w:p w14:paraId="6E86E5C0" w14:textId="77777777" w:rsidR="00D74AE0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Utilizatorul poate seta o alarmă.</w:t>
      </w:r>
    </w:p>
    <w:p w14:paraId="4828E2DF" w14:textId="77777777" w:rsidR="00D74AE0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Când ora curentă coincide cu alarma setată, buzzerul începe să emită un sunet.</w:t>
      </w:r>
    </w:p>
    <w:p w14:paraId="6394630B" w14:textId="77777777" w:rsidR="00D74AE0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Alarmă poate fi oprită printr-un buton sau prin telecomandă.</w:t>
      </w:r>
    </w:p>
    <w:p w14:paraId="6B818086" w14:textId="2963EC86" w:rsidR="00C11CB1" w:rsidRDefault="00C11CB1" w:rsidP="00C11CB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33CDE7" wp14:editId="2ECFB85E">
            <wp:extent cx="4936067" cy="2281844"/>
            <wp:effectExtent l="0" t="0" r="0" b="4445"/>
            <wp:docPr id="1339722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189" cy="228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9BA0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3.4. Măsurarea temperaturii și umidității</w:t>
      </w:r>
    </w:p>
    <w:p w14:paraId="356721EA" w14:textId="77777777" w:rsidR="00D74AE0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Datele colectate de senzorul DHT11 sunt afișate pe ecran.</w:t>
      </w:r>
    </w:p>
    <w:p w14:paraId="508CF136" w14:textId="77777777" w:rsidR="00D74AE0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Actualizarea valorilor se face periodic.</w:t>
      </w:r>
    </w:p>
    <w:p w14:paraId="39F5D316" w14:textId="6EF152CE" w:rsidR="00C11CB1" w:rsidRDefault="00C11CB1" w:rsidP="00C11CB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26DB04" wp14:editId="7D869359">
            <wp:extent cx="4935855" cy="2281746"/>
            <wp:effectExtent l="0" t="0" r="0" b="4445"/>
            <wp:docPr id="2104909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49" cy="228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9156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3.5. Control prin telecomandă IR</w:t>
      </w:r>
    </w:p>
    <w:p w14:paraId="2BEA7F96" w14:textId="77777777" w:rsidR="00D74AE0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Telecomanda poate fi utilizată pentru schimbarea setărilor fără a folosi butoanele fizice.</w:t>
      </w:r>
    </w:p>
    <w:p w14:paraId="5E2D742F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Implementare</w:t>
      </w:r>
    </w:p>
    <w:p w14:paraId="10CF0EFC" w14:textId="77777777" w:rsidR="00D74AE0" w:rsidRDefault="00000000">
      <w:r>
        <w:rPr>
          <w:sz w:val="28"/>
          <w:szCs w:val="28"/>
        </w:rPr>
        <w:t xml:space="preserve">Proiectul este scris în </w:t>
      </w:r>
      <w:r>
        <w:rPr>
          <w:b/>
          <w:bCs/>
          <w:sz w:val="28"/>
          <w:szCs w:val="28"/>
        </w:rPr>
        <w:t>Arduino C/C++</w:t>
      </w:r>
      <w:r>
        <w:rPr>
          <w:sz w:val="28"/>
          <w:szCs w:val="28"/>
        </w:rPr>
        <w:t>, utilizând librării precum:</w:t>
      </w:r>
    </w:p>
    <w:p w14:paraId="727EA034" w14:textId="77777777" w:rsidR="00D74AE0" w:rsidRDefault="00000000">
      <w:pPr>
        <w:numPr>
          <w:ilvl w:val="0"/>
          <w:numId w:val="8"/>
        </w:numPr>
      </w:pPr>
      <w:r>
        <w:rPr>
          <w:b/>
          <w:bCs/>
          <w:sz w:val="28"/>
          <w:szCs w:val="28"/>
        </w:rPr>
        <w:t>Adafruit_GFX</w:t>
      </w:r>
      <w:r>
        <w:rPr>
          <w:sz w:val="28"/>
          <w:szCs w:val="28"/>
        </w:rPr>
        <w:t xml:space="preserve"> și </w:t>
      </w:r>
      <w:r>
        <w:rPr>
          <w:b/>
          <w:bCs/>
          <w:sz w:val="28"/>
          <w:szCs w:val="28"/>
        </w:rPr>
        <w:t>Adafruit_ST7735</w:t>
      </w:r>
      <w:r>
        <w:rPr>
          <w:sz w:val="28"/>
          <w:szCs w:val="28"/>
        </w:rPr>
        <w:t xml:space="preserve"> pentru afișare pe TFT</w:t>
      </w:r>
    </w:p>
    <w:p w14:paraId="7ED4CFBE" w14:textId="77777777" w:rsidR="00D74AE0" w:rsidRDefault="00000000">
      <w:pPr>
        <w:numPr>
          <w:ilvl w:val="0"/>
          <w:numId w:val="8"/>
        </w:numPr>
      </w:pPr>
      <w:r>
        <w:rPr>
          <w:b/>
          <w:bCs/>
          <w:sz w:val="28"/>
          <w:szCs w:val="28"/>
        </w:rPr>
        <w:t>DS1302RTC</w:t>
      </w:r>
      <w:r>
        <w:rPr>
          <w:sz w:val="28"/>
          <w:szCs w:val="28"/>
        </w:rPr>
        <w:t xml:space="preserve"> pentru gestionarea RTC-ului</w:t>
      </w:r>
    </w:p>
    <w:p w14:paraId="453298BF" w14:textId="77777777" w:rsidR="00D74AE0" w:rsidRDefault="00000000">
      <w:pPr>
        <w:numPr>
          <w:ilvl w:val="0"/>
          <w:numId w:val="8"/>
        </w:numPr>
      </w:pPr>
      <w:r>
        <w:rPr>
          <w:b/>
          <w:bCs/>
          <w:sz w:val="28"/>
          <w:szCs w:val="28"/>
        </w:rPr>
        <w:t>DHT</w:t>
      </w:r>
      <w:r>
        <w:rPr>
          <w:sz w:val="28"/>
          <w:szCs w:val="28"/>
        </w:rPr>
        <w:t xml:space="preserve"> pentru senzorul DHT11</w:t>
      </w:r>
    </w:p>
    <w:p w14:paraId="411AA071" w14:textId="77777777" w:rsidR="00D74AE0" w:rsidRDefault="00000000">
      <w:pPr>
        <w:numPr>
          <w:ilvl w:val="0"/>
          <w:numId w:val="8"/>
        </w:numPr>
      </w:pPr>
      <w:r>
        <w:rPr>
          <w:b/>
          <w:bCs/>
          <w:sz w:val="28"/>
          <w:szCs w:val="28"/>
        </w:rPr>
        <w:t>IRremote</w:t>
      </w:r>
      <w:r>
        <w:rPr>
          <w:sz w:val="28"/>
          <w:szCs w:val="28"/>
        </w:rPr>
        <w:t xml:space="preserve"> pentru controlul prin telecomandă</w:t>
      </w:r>
    </w:p>
    <w:p w14:paraId="3589ECB6" w14:textId="77777777" w:rsidR="00D74AE0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Concluzii</w:t>
      </w:r>
    </w:p>
    <w:p w14:paraId="074ADDE8" w14:textId="77777777" w:rsidR="00D74AE0" w:rsidRDefault="00000000">
      <w:pPr>
        <w:rPr>
          <w:sz w:val="28"/>
          <w:szCs w:val="28"/>
        </w:rPr>
      </w:pPr>
      <w:r>
        <w:rPr>
          <w:sz w:val="28"/>
          <w:szCs w:val="28"/>
        </w:rPr>
        <w:t>Acest proiect oferă o soluție completă pentru un ceas digital cu multiple funcționalități. Datorită RTC-ului, ora este menținută chiar și când sistemul este oprit, iar afișarea temperaturii și a umidității adaugă un plus de utilitate. Implementarea alarmelor și a telecomenzii IR face ca sistemul să fie mai interactiv și ușor de utilizat.</w:t>
      </w:r>
    </w:p>
    <w:p w14:paraId="5E2FD450" w14:textId="77777777" w:rsidR="00D74AE0" w:rsidRDefault="00D74AE0">
      <w:pPr>
        <w:rPr>
          <w:sz w:val="28"/>
          <w:szCs w:val="28"/>
        </w:rPr>
      </w:pPr>
    </w:p>
    <w:sectPr w:rsidR="00D74AE0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C9039" w14:textId="77777777" w:rsidR="00590224" w:rsidRDefault="00590224">
      <w:pPr>
        <w:spacing w:after="0" w:line="240" w:lineRule="auto"/>
      </w:pPr>
      <w:r>
        <w:separator/>
      </w:r>
    </w:p>
  </w:endnote>
  <w:endnote w:type="continuationSeparator" w:id="0">
    <w:p w14:paraId="1D953BF9" w14:textId="77777777" w:rsidR="00590224" w:rsidRDefault="0059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61BBA" w14:textId="77777777" w:rsidR="00590224" w:rsidRDefault="0059022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B6B3327" w14:textId="77777777" w:rsidR="00590224" w:rsidRDefault="00590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3947"/>
    <w:multiLevelType w:val="multilevel"/>
    <w:tmpl w:val="4628E82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8041F1B"/>
    <w:multiLevelType w:val="multilevel"/>
    <w:tmpl w:val="13E483D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16E5235"/>
    <w:multiLevelType w:val="multilevel"/>
    <w:tmpl w:val="1EE45C0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3E4D511B"/>
    <w:multiLevelType w:val="multilevel"/>
    <w:tmpl w:val="692652E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58270951"/>
    <w:multiLevelType w:val="multilevel"/>
    <w:tmpl w:val="443C09A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653914E9"/>
    <w:multiLevelType w:val="multilevel"/>
    <w:tmpl w:val="DD12B95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763222CC"/>
    <w:multiLevelType w:val="multilevel"/>
    <w:tmpl w:val="29BA262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7C0A4E65"/>
    <w:multiLevelType w:val="multilevel"/>
    <w:tmpl w:val="6CBA7EB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267540763">
    <w:abstractNumId w:val="5"/>
  </w:num>
  <w:num w:numId="2" w16cid:durableId="914046655">
    <w:abstractNumId w:val="1"/>
  </w:num>
  <w:num w:numId="3" w16cid:durableId="2046559145">
    <w:abstractNumId w:val="2"/>
  </w:num>
  <w:num w:numId="4" w16cid:durableId="1689746261">
    <w:abstractNumId w:val="4"/>
  </w:num>
  <w:num w:numId="5" w16cid:durableId="756287845">
    <w:abstractNumId w:val="3"/>
  </w:num>
  <w:num w:numId="6" w16cid:durableId="1810316191">
    <w:abstractNumId w:val="0"/>
  </w:num>
  <w:num w:numId="7" w16cid:durableId="564609273">
    <w:abstractNumId w:val="6"/>
  </w:num>
  <w:num w:numId="8" w16cid:durableId="943616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AE0"/>
    <w:rsid w:val="00334454"/>
    <w:rsid w:val="00590224"/>
    <w:rsid w:val="007F2F59"/>
    <w:rsid w:val="00A3212E"/>
    <w:rsid w:val="00C11CB1"/>
    <w:rsid w:val="00D74AE0"/>
    <w:rsid w:val="00D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886B"/>
  <w15:docId w15:val="{EB3462E0-1BDC-4F46-8ADE-56EE0AEF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ro-RO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380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Claudiu-Ovidiu GIABOC (132269)</dc:creator>
  <dc:description/>
  <cp:lastModifiedBy>Claudiu-Ovidiu GIABOC (132269)</cp:lastModifiedBy>
  <cp:revision>3</cp:revision>
  <dcterms:created xsi:type="dcterms:W3CDTF">2025-03-14T19:14:00Z</dcterms:created>
  <dcterms:modified xsi:type="dcterms:W3CDTF">2025-03-15T08:24:00Z</dcterms:modified>
</cp:coreProperties>
</file>